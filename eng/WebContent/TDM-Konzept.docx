
<file path=[Content_Types].xml>��< ? x m l   v e r s i o n = " 1 . 0 "   e n c o d i n g = " U T F - 1 6 "   s t a n d a l o n e = " y e s " ? > < T y p e s   x m l n s = " h t t p : / / s c h e m a s . o p e n x m l f o r m a t s . o r g / p a c k a g e / 2 0 0 6 / c o n t e n t - t y p e s " > < D e f a u l t   E x t e n s i o n = " r e l s "   C o n t e n t T y p e = " a p p l i c a t i o n / v n d . o p e n x m l f o r m a t s - p a c k a g e . r e l a t i o n s h i p s + x m l "   / > < D e f a u l t   E x t e n s i o n = " x m l "   C o n t e n t T y p e = " a p p l i c a t i o n / x m l "   / > < O v e r r i d e   P a r t N a m e = " / w o r d / s t y l e s . x m l "   C o n t e n t T y p e = " a p p l i c a t i o n / v n d . o p e n x m l f o r m a t s - o f f i c e d o c u m e n t . w o r d p r o c e s s i n g m l . s t y l e s + x m l "   / > < O v e r r i d e   P a r t N a m e = " / d o c P r o p s / a p p . x m l "   C o n t e n t T y p e = " a p p l i c a t i o n / v n d . o p e n x m l f o r m a t s - o f f i c e d o c u m e n t . e x t e n d e d - p r o p e r t i e s + x m l "   / > < O v e r r i d e   P a r t N a m e = " / w o r d / s e t t i n g s . x m l "   C o n t e n t T y p e = " a p p l i c a t i o n / v n d . o p e n x m l f o r m a t s - o f f i c e d o c u m e n t . w o r d p r o c e s s i n g m l . s e t t i n g s + x m l "   / > < O v e r r i d e   P a r t N a m e = " / w o r d / t h e m e / t h e m e 1 . x m l "   C o n t e n t T y p e = " a p p l i c a t i o n / v n d . o p e n x m l f o r m a t s - o f f i c e d o c u m e n t . t h e m e + x m l "   / > < O v e r r i d e   P a r t N a m e = " / w o r d / f o n t T a b l e . x m l "   C o n t e n t T y p e = " a p p l i c a t i o n / v n d . o p e n x m l f o r m a t s - o f f i c e d o c u m e n t . w o r d p r o c e s s i n g m l . f o n t T a b l e + x m l "   / > < O v e r r i d e   P a r t N a m e = " / w o r d / w e b S e t t i n g s . x m l "   C o n t e n t T y p e = " a p p l i c a t i o n / v n d . o p e n x m l f o r m a t s - o f f i c e d o c u m e n t . w o r d p r o c e s s i n g m l . w e b S e t t i n g s + x m l "   / > < O v e r r i d e   P a r t N a m e = " / d o c P r o p s / c o r e . x m l "   C o n t e n t T y p e = " a p p l i c a t i o n / v n d . o p e n x m l f o r m a t s - p a c k a g e . c o r e - p r o p e r t i e s + x m l "   / > < O v e r r i d e   P a r t N a m e = " / w o r d / d o c u m e n t . x m l "   C o n t e n t T y p e = " a p p l i c a t i o n / v n d . o p e n x m l f o r m a t s - o f f i c e d o c u m e n t . w o r d p r o c e s s i n g m l . d o c u m e n t . m a i n + x m l "   / > < O v e r r i d e   P a r t N a m e = " / w o r d / n u m b e r i n g . x m l "   C o n t e n t T y p e = " a p p l i c a t i o n / v n d . o p e n x m l f o r m a t s - o f f i c e d o c u m e n t . w o r d p r o c e s s i n g m l . n u m b e r i n g + x m l "   / > < / T y p e s > 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A8" w:rsidRDefault="00D309A8"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TDM-Konzept:Therapeuthical Drug Monitoring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Kinder-/Jugendpsychatrie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Serum-/Plasmaspiegel, Medis lt. Liste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Forschungsdatenbank Internetbasiert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Entwicklungspsychopharmakologie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Arzneimittelserumspiegel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Blutspiegel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Serumkonzentration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Multizentrisches Forschungsprojekt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Neuro/Psychopharmaka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numPr>
          <w:ilvl w:val="0"/>
          <w:numId w:val="1"/>
        </w:num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SEO</w:t>
      </w:r>
    </w:p>
    <w:p>
      <w:pPr>
        <w:numPr>
          <w:ilvl w:val="0"/>
          <w:numId w:val="1"/>
        </w:num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Startseite: Logo,Menuleiste unten</w:t>
      </w:r>
    </w:p>
    <w:p>
      <w:pPr>
        <w:numPr>
          <w:ilvl w:val="0"/>
          <w:numId w:val="1"/>
        </w:num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Email-Formular</w:t>
      </w:r>
    </w:p>
    <w:p>
      <w:pPr>
        <w:numPr>
          <w:ilvl w:val="0"/>
          <w:numId w:val="1"/>
        </w:num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Beitritt,Info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numPr>
          <w:ilvl w:val="0"/>
          <w:numId w:val="1"/>
        </w:numPr>
        <w:jc w:val="left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Aktuelles in Spalte bei Ziele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numPr>
          <w:ilvl w:val="0"/>
          <w:numId w:val="1"/>
        </w:numPr>
        <w:jc w:val="left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Datenbank:Datenschutz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numPr>
          <w:ilvl w:val="0"/>
          <w:numId w:val="1"/>
        </w:numPr>
        <w:jc w:val="left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Beteiligte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numPr>
          <w:ilvl w:val="0"/>
          <w:numId w:val="1"/>
        </w:numPr>
        <w:jc w:val="left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Laborleístungen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numPr>
          <w:ilvl w:val="0"/>
          <w:numId w:val="1"/>
        </w:numPr>
        <w:jc w:val="left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Publikationen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numPr>
          <w:ilvl w:val="0"/>
          <w:numId w:val="1"/>
        </w:numPr>
        <w:jc w:val="left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Kontakt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www.agnp.de</w:t>
      </w:r>
    </w:p>
    <w:p>
      <w:pPr>
        <w:rPr>
          <w:rFonts w:ascii="Tahoma" w:hAnsi="Tahoma" w:cs="Tahoma"/>
          <w:sz w:val="20"/>
        </w:rPr>
        <w:jc w:val="left"/>
        <w:ind w:firstLine="0" w:hanging="0" w:right="0" w:left="0"/>
        <w:spacing w:line="240" w:lineRule="auto" w:before="0" w:after="0"/>
      </w:pPr>
    </w:p>
    <w:sectPr w:rsidR="00D309A8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1aed1800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</w:compat>
  <w:rsids>
    <w:rsidRoot w:val="00D309A8"/>
    <w:rsid w:val="00D3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&#65533;&#65533;< ? x m l   v e r s i o n = " 1 . 0 "   e n c o d i n g = " U T F - 1 6 "   s t a n d a l o n e = " y e s " ? > < R e l a t i o n s h i p s   x m l n s = " h t t p : / / s c h e m a s . o p e n x m l f o r m a t s . o r g / p a c k a g e / 2 0 0 6 / r e l a t i o n s h i p s " > < R e l a t i o n s h i p   I d = " r I d 3 "   T y p e = " h t t p : / / s c h e m a s . o p e n x m l f o r m a t s . o r g / o f f i c e D o c u m e n t / 2 0 0 6 / r e l a t i o n s h i p s / w e b S e t t i n g s "   T a r g e t = " w e b S e t t i n g s . x m l "   / > < R e l a t i o n s h i p   I d = " r I d 2 "   T y p e = " h t t p : / / s c h e m a s . o p e n x m l f o r m a t s . o r g / o f f i c e D o c u m e n t / 2 0 0 6 / r e l a t i o n s h i p s / s e t t i n g s "   T a r g e t = " s e t t i n g s . x m l "   / > < R e l a t i o n s h i p   I d = " r I d 1 "   T y p e = " h t t p : / / s c h e m a s . o p e n x m l f o r m a t s . o r g / o f f i c e D o c u m e n t / 2 0 0 6 / r e l a t i o n s h i p s / s t y l e s "   T a r g e t = " s t y l e s . x m l "   / > < R e l a t i o n s h i p   I d = " r I d 5 "   T y p e = " h t t p : / / s c h e m a s . o p e n x m l f o r m a t s . o r g / o f f i c e D o c u m e n t / 2 0 0 6 / r e l a t i o n s h i p s / t h e m e "   T a r g e t = " t h e m e / t h e m e 1 . x m l "   / > < R e l a t i o n s h i p   I d = " r I d 4 "   T y p e = " h t t p : / / s c h e m a s . o p e n x m l f o r m a t s . o r g / o f f i c e D o c u m e n t / 2 0 0 6 / r e l a t i o n s h i p s / f o n t T a b l e "   T a r g e t = " f o n t T a b l e . x m l "   / > < R e l a t i o n s h i p   I d = " r I d 6 "   T y p e = " h t t p : / / s c h e m a s . o p e n x m l f o r m a t s . o r g / o f f i c e D o c u m e n t / 2 0 0 6 / r e l a t i o n s h i p s / n u m b e r i n g "   T a r g e t = " n u m b e r i n g . x m l "   / > < / R e l a t i o n s h i p s > 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dcterms:created xsi:type="dcterms:W3CDTF">2006-12-01T11:46:00Z</dcterms:created>
  <dcterms:modified xsi:type="dcterms:W3CDTF">2006-12-01T11:46:00Z</dcterms:modified>
</cp:coreProperties>
</file>